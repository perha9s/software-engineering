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sz w:val="36"/>
          <w:szCs w:val="36"/>
        </w:rPr>
        <w:t>---202</w:t>
      </w:r>
      <w:r>
        <w:rPr>
          <w:rFonts w:hint="eastAsia"/>
          <w:sz w:val="36"/>
          <w:szCs w:val="36"/>
          <w:lang w:val="en-US" w:eastAsia="zh-CN"/>
        </w:rPr>
        <w:t>3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  <w:lang w:val="en-US" w:eastAsia="zh-CN"/>
        </w:rPr>
        <w:t>3</w:t>
      </w:r>
    </w:p>
    <w:p>
      <w:pPr>
        <w:rPr>
          <w:rFonts w:hint="eastAsia" w:eastAsia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>311</w:t>
      </w:r>
      <w:r>
        <w:rPr>
          <w:rFonts w:hint="eastAsia"/>
          <w:sz w:val="36"/>
          <w:szCs w:val="36"/>
          <w:lang w:val="en-US" w:eastAsia="zh-CN"/>
        </w:rPr>
        <w:t>01505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李涵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23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实验项目名称：软件工程-课后作业1</w:t>
            </w: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教师签名：周</w:t>
            </w:r>
            <w:r>
              <w:rPr>
                <w:rFonts w:hint="eastAsia"/>
                <w:sz w:val="24"/>
                <w:lang w:val="en-US" w:eastAsia="zh-CN"/>
              </w:rPr>
              <w:t>绪川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实验目的</w:t>
            </w:r>
            <w:r>
              <w:rPr>
                <w:rFonts w:hint="eastAsia"/>
                <w:b/>
                <w:sz w:val="24"/>
                <w:lang w:val="en-US" w:eastAsia="zh-CN"/>
              </w:rPr>
              <w:t>和要求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szCs w:val="28"/>
              </w:rPr>
              <w:t>申请git账号，并自学git基本使用方法；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szCs w:val="28"/>
              </w:rPr>
              <w:t>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实验主要过程与结果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下载git并注册登录GitHub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89980" cy="4001135"/>
                  <wp:effectExtent l="0" t="0" r="1270" b="184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400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3155" cy="2974340"/>
                  <wp:effectExtent l="0" t="0" r="17145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利用SSH完成git与GitHub的绑定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734050" cy="3019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6193155" cy="2974340"/>
                  <wp:effectExtent l="0" t="0" r="17145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838825" cy="21240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用绘图工具StarUml</w:t>
            </w:r>
            <w:r>
              <w:rPr>
                <w:rFonts w:hint="eastAsia"/>
                <w:sz w:val="28"/>
                <w:szCs w:val="28"/>
              </w:rPr>
              <w:t>画出我校每人每天体温测量上报系统的一个对象图（对象属性需自行归纳）和一个时序图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对象图：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84900" cy="3261995"/>
                  <wp:effectExtent l="0" t="0" r="6350" b="146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326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时序图：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84900" cy="3065145"/>
                  <wp:effectExtent l="0" t="0" r="635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306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将实验报告上传至个人git目录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3155" cy="2978785"/>
                  <wp:effectExtent l="0" t="0" r="17145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297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三、分析讨论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个人git目录：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"https://github.com/perha9s"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perha9s (githu</w:t>
            </w:r>
            <w:bookmarkStart w:id="0" w:name="_GoBack"/>
            <w:bookmarkEnd w:id="0"/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b.com)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sz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B8F3E"/>
    <w:multiLevelType w:val="singleLevel"/>
    <w:tmpl w:val="CF9B8F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4CC6ED"/>
    <w:multiLevelType w:val="singleLevel"/>
    <w:tmpl w:val="D24CC6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yOTNjMDQ4ZTY4OTBhNDg0NjllZmU2NmIxOWMxNmQifQ=="/>
  </w:docVars>
  <w:rsids>
    <w:rsidRoot w:val="00C96068"/>
    <w:rsid w:val="00007B2F"/>
    <w:rsid w:val="00061E5C"/>
    <w:rsid w:val="000931F3"/>
    <w:rsid w:val="0013522F"/>
    <w:rsid w:val="0018589B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421E1F"/>
    <w:rsid w:val="00441BB5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60423E"/>
    <w:rsid w:val="00607679"/>
    <w:rsid w:val="00631A54"/>
    <w:rsid w:val="00670DF1"/>
    <w:rsid w:val="00695722"/>
    <w:rsid w:val="006E6C8D"/>
    <w:rsid w:val="00854A45"/>
    <w:rsid w:val="00864149"/>
    <w:rsid w:val="008A1A9B"/>
    <w:rsid w:val="009060CA"/>
    <w:rsid w:val="0092008F"/>
    <w:rsid w:val="009615AE"/>
    <w:rsid w:val="00996D95"/>
    <w:rsid w:val="009D0B25"/>
    <w:rsid w:val="00A21A16"/>
    <w:rsid w:val="00A574D9"/>
    <w:rsid w:val="00A67F22"/>
    <w:rsid w:val="00AB01AB"/>
    <w:rsid w:val="00B3456A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4683D"/>
    <w:rsid w:val="00D46891"/>
    <w:rsid w:val="00D63148"/>
    <w:rsid w:val="00DD3F1D"/>
    <w:rsid w:val="00DE776D"/>
    <w:rsid w:val="00DF1338"/>
    <w:rsid w:val="00E22587"/>
    <w:rsid w:val="00E42BED"/>
    <w:rsid w:val="00E83C53"/>
    <w:rsid w:val="00EC1073"/>
    <w:rsid w:val="00EE0CDB"/>
    <w:rsid w:val="00F00347"/>
    <w:rsid w:val="00F115AB"/>
    <w:rsid w:val="00F143D1"/>
    <w:rsid w:val="00F17B6F"/>
    <w:rsid w:val="00F464F2"/>
    <w:rsid w:val="0701218C"/>
    <w:rsid w:val="073503F3"/>
    <w:rsid w:val="09916574"/>
    <w:rsid w:val="0B9D61FB"/>
    <w:rsid w:val="14636234"/>
    <w:rsid w:val="14FB79FC"/>
    <w:rsid w:val="183604DD"/>
    <w:rsid w:val="19BC1CB2"/>
    <w:rsid w:val="27AE55C0"/>
    <w:rsid w:val="280671AA"/>
    <w:rsid w:val="2C1E46B7"/>
    <w:rsid w:val="2C4402A1"/>
    <w:rsid w:val="2FBC45F2"/>
    <w:rsid w:val="33B0446E"/>
    <w:rsid w:val="3A59760D"/>
    <w:rsid w:val="4899161E"/>
    <w:rsid w:val="4A722025"/>
    <w:rsid w:val="4AEB42B2"/>
    <w:rsid w:val="4D4B1038"/>
    <w:rsid w:val="51F7080E"/>
    <w:rsid w:val="5664316A"/>
    <w:rsid w:val="5B597015"/>
    <w:rsid w:val="5C4C2824"/>
    <w:rsid w:val="62D90A3C"/>
    <w:rsid w:val="62EA74CA"/>
    <w:rsid w:val="651B358E"/>
    <w:rsid w:val="6FA83C70"/>
    <w:rsid w:val="70B77DAC"/>
    <w:rsid w:val="72A050D2"/>
    <w:rsid w:val="796D24A0"/>
    <w:rsid w:val="7BBD0AA3"/>
    <w:rsid w:val="7CB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Footer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6"/>
    <w:link w:val="4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410</Words>
  <Characters>540</Characters>
  <Lines>0</Lines>
  <Paragraphs>0</Paragraphs>
  <TotalTime>110</TotalTime>
  <ScaleCrop>false</ScaleCrop>
  <LinksUpToDate>false</LinksUpToDate>
  <CharactersWithSpaces>605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2020-09-01T00:22:00Z</dcterms:created>
  <dc:creator>123123</dc:creator>
  <cp:lastModifiedBy>Lee</cp:lastModifiedBy>
  <dcterms:modified xsi:type="dcterms:W3CDTF">2023-04-23T15:34:18Z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F3A07C0B6C4143CF877461F8A0D4929F_13</vt:lpwstr>
  </property>
</Properties>
</file>